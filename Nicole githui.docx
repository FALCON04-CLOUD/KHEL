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949"/>
        <w:tblW w:w="10922" w:type="dxa"/>
        <w:tblLayout w:type="fixed"/>
        <w:tblCellMar>
          <w:left w:w="115" w:type="dxa"/>
          <w:right w:w="115" w:type="dxa"/>
        </w:tblCellMar>
        <w:tblLook w:val="04A0" w:firstRow="1" w:lastRow="0" w:firstColumn="1" w:lastColumn="0" w:noHBand="0" w:noVBand="1"/>
      </w:tblPr>
      <w:tblGrid>
        <w:gridCol w:w="3644"/>
        <w:gridCol w:w="253"/>
        <w:gridCol w:w="7025"/>
      </w:tblGrid>
      <w:tr w:rsidR="001B2ABD" w14:paraId="137EACE1" w14:textId="77777777" w:rsidTr="00865CC0">
        <w:trPr>
          <w:trHeight w:val="4449"/>
        </w:trPr>
        <w:tc>
          <w:tcPr>
            <w:tcW w:w="3644" w:type="dxa"/>
            <w:vAlign w:val="bottom"/>
          </w:tcPr>
          <w:p w14:paraId="716146A0" w14:textId="60F9175F" w:rsidR="001B2ABD" w:rsidRDefault="001B2ABD" w:rsidP="00865CC0">
            <w:pPr>
              <w:tabs>
                <w:tab w:val="left" w:pos="990"/>
              </w:tabs>
              <w:jc w:val="center"/>
            </w:pPr>
          </w:p>
        </w:tc>
        <w:tc>
          <w:tcPr>
            <w:tcW w:w="253" w:type="dxa"/>
          </w:tcPr>
          <w:p w14:paraId="3BDF69C0" w14:textId="77777777" w:rsidR="001B2ABD" w:rsidRDefault="001B2ABD" w:rsidP="00865CC0">
            <w:pPr>
              <w:tabs>
                <w:tab w:val="left" w:pos="990"/>
              </w:tabs>
            </w:pPr>
          </w:p>
        </w:tc>
        <w:tc>
          <w:tcPr>
            <w:tcW w:w="7025" w:type="dxa"/>
            <w:vAlign w:val="bottom"/>
          </w:tcPr>
          <w:p w14:paraId="04E8CDE2" w14:textId="36CE8CB7" w:rsidR="001B2ABD" w:rsidRDefault="003E08A2" w:rsidP="00865CC0">
            <w:pPr>
              <w:pStyle w:val="Title"/>
            </w:pPr>
            <w:r>
              <w:t>Nicole githui</w:t>
            </w:r>
          </w:p>
          <w:p w14:paraId="722F167D" w14:textId="2B72623F" w:rsidR="001B2ABD" w:rsidRDefault="003E08A2" w:rsidP="00865CC0">
            <w:pPr>
              <w:pStyle w:val="Subtitle"/>
            </w:pPr>
            <w:r>
              <w:rPr>
                <w:spacing w:val="0"/>
                <w:w w:val="100"/>
              </w:rPr>
              <w:t>Logistics master</w:t>
            </w:r>
          </w:p>
        </w:tc>
      </w:tr>
      <w:tr w:rsidR="001B2ABD" w14:paraId="6551DC22" w14:textId="77777777" w:rsidTr="00865CC0">
        <w:trPr>
          <w:trHeight w:val="8948"/>
        </w:trPr>
        <w:tc>
          <w:tcPr>
            <w:tcW w:w="3644" w:type="dxa"/>
          </w:tcPr>
          <w:p w14:paraId="7DBAE3C4" w14:textId="172CABA6" w:rsidR="001B2ABD" w:rsidRPr="00865CC0" w:rsidRDefault="00610CEC" w:rsidP="00865CC0">
            <w:pPr>
              <w:pStyle w:val="Heading3"/>
              <w:rPr>
                <w:sz w:val="36"/>
                <w:szCs w:val="32"/>
              </w:rPr>
            </w:pPr>
            <w:r w:rsidRPr="00865CC0">
              <w:rPr>
                <w:sz w:val="36"/>
                <w:szCs w:val="32"/>
              </w:rPr>
              <w:t>Summary</w:t>
            </w:r>
          </w:p>
          <w:p w14:paraId="5E154E58" w14:textId="75511CFF" w:rsidR="00036450" w:rsidRPr="00865CC0" w:rsidRDefault="00610CEC" w:rsidP="00865CC0">
            <w:pPr>
              <w:rPr>
                <w:sz w:val="28"/>
                <w:szCs w:val="28"/>
              </w:rPr>
            </w:pPr>
            <w:r w:rsidRPr="00865CC0">
              <w:rPr>
                <w:sz w:val="28"/>
                <w:szCs w:val="28"/>
              </w:rPr>
              <w:t>With solid foundation in communication and problem solving, I excel in supporting business operations and fostering team collaboration. My ability to adapt quickly and manage multiple tasks ensuring smooth workflow and efficient project completion. Eager to leverage my organizational skills and proactive approach to contribute effectively.</w:t>
            </w:r>
          </w:p>
          <w:p w14:paraId="726B80A0" w14:textId="77777777" w:rsidR="00036450" w:rsidRPr="00865CC0" w:rsidRDefault="00036450" w:rsidP="00865CC0">
            <w:pPr>
              <w:rPr>
                <w:sz w:val="22"/>
                <w:szCs w:val="28"/>
              </w:rPr>
            </w:pPr>
          </w:p>
          <w:sdt>
            <w:sdtPr>
              <w:rPr>
                <w:sz w:val="36"/>
                <w:szCs w:val="32"/>
              </w:rPr>
              <w:id w:val="-1954003311"/>
              <w:placeholder>
                <w:docPart w:val="38B278F2F9E14AA0A45E33CB5EBF2C57"/>
              </w:placeholder>
              <w:temporary/>
              <w:showingPlcHdr/>
              <w15:appearance w15:val="hidden"/>
            </w:sdtPr>
            <w:sdtEndPr/>
            <w:sdtContent>
              <w:p w14:paraId="2132613B" w14:textId="77777777" w:rsidR="00036450" w:rsidRPr="00865CC0" w:rsidRDefault="00CB0055" w:rsidP="00865CC0">
                <w:pPr>
                  <w:pStyle w:val="Heading3"/>
                  <w:rPr>
                    <w:sz w:val="36"/>
                    <w:szCs w:val="32"/>
                  </w:rPr>
                </w:pPr>
                <w:r w:rsidRPr="00865CC0">
                  <w:rPr>
                    <w:sz w:val="36"/>
                    <w:szCs w:val="32"/>
                  </w:rPr>
                  <w:t>Contact</w:t>
                </w:r>
              </w:p>
            </w:sdtContent>
          </w:sdt>
          <w:sdt>
            <w:sdtPr>
              <w:rPr>
                <w:sz w:val="28"/>
                <w:szCs w:val="28"/>
              </w:rPr>
              <w:id w:val="1111563247"/>
              <w:placeholder>
                <w:docPart w:val="5B03DEAECEF24632B5B396BB69FD0EAE"/>
              </w:placeholder>
              <w:temporary/>
              <w:showingPlcHdr/>
              <w15:appearance w15:val="hidden"/>
            </w:sdtPr>
            <w:sdtEndPr/>
            <w:sdtContent>
              <w:p w14:paraId="24C8C583" w14:textId="77777777" w:rsidR="004D3011" w:rsidRPr="00865CC0" w:rsidRDefault="004D3011" w:rsidP="00865CC0">
                <w:pPr>
                  <w:rPr>
                    <w:sz w:val="28"/>
                    <w:szCs w:val="28"/>
                  </w:rPr>
                </w:pPr>
                <w:r w:rsidRPr="00865CC0">
                  <w:rPr>
                    <w:sz w:val="28"/>
                    <w:szCs w:val="28"/>
                  </w:rPr>
                  <w:t>PHONE:</w:t>
                </w:r>
              </w:p>
            </w:sdtContent>
          </w:sdt>
          <w:p w14:paraId="454E0B74" w14:textId="6556D353" w:rsidR="004D3011" w:rsidRPr="00865CC0" w:rsidRDefault="00610CEC" w:rsidP="00865CC0">
            <w:pPr>
              <w:rPr>
                <w:sz w:val="28"/>
                <w:szCs w:val="28"/>
              </w:rPr>
            </w:pPr>
            <w:r w:rsidRPr="00865CC0">
              <w:rPr>
                <w:sz w:val="28"/>
                <w:szCs w:val="28"/>
              </w:rPr>
              <w:t>0741202902</w:t>
            </w:r>
          </w:p>
          <w:p w14:paraId="4EF60A2B" w14:textId="08B10106" w:rsidR="00610CEC" w:rsidRPr="00865CC0" w:rsidRDefault="00610CEC" w:rsidP="00865CC0">
            <w:pPr>
              <w:rPr>
                <w:sz w:val="28"/>
                <w:szCs w:val="28"/>
              </w:rPr>
            </w:pPr>
            <w:r w:rsidRPr="00865CC0">
              <w:rPr>
                <w:sz w:val="28"/>
                <w:szCs w:val="28"/>
              </w:rPr>
              <w:t>0712912074</w:t>
            </w:r>
          </w:p>
          <w:p w14:paraId="5E1A4B50" w14:textId="77777777" w:rsidR="004D3011" w:rsidRPr="00865CC0" w:rsidRDefault="004D3011" w:rsidP="00865CC0">
            <w:pPr>
              <w:rPr>
                <w:sz w:val="28"/>
                <w:szCs w:val="28"/>
              </w:rPr>
            </w:pPr>
          </w:p>
          <w:p w14:paraId="6633571C" w14:textId="2B6A8F77" w:rsidR="004D3011" w:rsidRPr="00865CC0" w:rsidRDefault="00610CEC" w:rsidP="00865CC0">
            <w:pPr>
              <w:rPr>
                <w:sz w:val="28"/>
                <w:szCs w:val="28"/>
              </w:rPr>
            </w:pPr>
            <w:r w:rsidRPr="00865CC0">
              <w:rPr>
                <w:sz w:val="28"/>
                <w:szCs w:val="28"/>
              </w:rPr>
              <w:t>githuiwairimu@outlook.com</w:t>
            </w:r>
          </w:p>
          <w:p w14:paraId="5AA1C6B4" w14:textId="77777777" w:rsidR="004D3011" w:rsidRPr="00865CC0" w:rsidRDefault="004D3011" w:rsidP="00865CC0">
            <w:pPr>
              <w:rPr>
                <w:sz w:val="28"/>
                <w:szCs w:val="28"/>
              </w:rPr>
            </w:pPr>
          </w:p>
          <w:sdt>
            <w:sdtPr>
              <w:rPr>
                <w:sz w:val="28"/>
                <w:szCs w:val="28"/>
              </w:rPr>
              <w:id w:val="-240260293"/>
              <w:placeholder>
                <w:docPart w:val="C6B5E3B9E1A64673A6EFAE96D2AFAB9D"/>
              </w:placeholder>
              <w:temporary/>
              <w:showingPlcHdr/>
              <w15:appearance w15:val="hidden"/>
            </w:sdtPr>
            <w:sdtEndPr/>
            <w:sdtContent>
              <w:p w14:paraId="0B50D90F" w14:textId="77777777" w:rsidR="004D3011" w:rsidRPr="00865CC0" w:rsidRDefault="004D3011" w:rsidP="00865CC0">
                <w:pPr>
                  <w:rPr>
                    <w:sz w:val="28"/>
                    <w:szCs w:val="28"/>
                  </w:rPr>
                </w:pPr>
                <w:r w:rsidRPr="00865CC0">
                  <w:rPr>
                    <w:sz w:val="28"/>
                    <w:szCs w:val="28"/>
                  </w:rPr>
                  <w:t>EMAIL:</w:t>
                </w:r>
              </w:p>
            </w:sdtContent>
          </w:sdt>
          <w:p w14:paraId="37A3DCFB" w14:textId="5D9949F4" w:rsidR="00036450" w:rsidRPr="00865CC0" w:rsidRDefault="00610CEC" w:rsidP="00865CC0">
            <w:pPr>
              <w:rPr>
                <w:rStyle w:val="Hyperlink"/>
                <w:sz w:val="22"/>
                <w:szCs w:val="28"/>
              </w:rPr>
            </w:pPr>
            <w:hyperlink r:id="rId7" w:history="1">
              <w:r w:rsidRPr="00865CC0">
                <w:rPr>
                  <w:rStyle w:val="Hyperlink"/>
                  <w:sz w:val="28"/>
                  <w:szCs w:val="28"/>
                </w:rPr>
                <w:t>Nickikaniniharaka24@gmail.com</w:t>
              </w:r>
            </w:hyperlink>
            <w:r w:rsidRPr="00865CC0">
              <w:rPr>
                <w:sz w:val="22"/>
                <w:szCs w:val="28"/>
              </w:rPr>
              <w:t xml:space="preserve"> </w:t>
            </w:r>
          </w:p>
          <w:sdt>
            <w:sdtPr>
              <w:rPr>
                <w:sz w:val="36"/>
                <w:szCs w:val="32"/>
              </w:rPr>
              <w:id w:val="-1444214663"/>
              <w:placeholder>
                <w:docPart w:val="D6740576544146A4988C15B09184031A"/>
              </w:placeholder>
              <w:temporary/>
              <w:showingPlcHdr/>
              <w15:appearance w15:val="hidden"/>
            </w:sdtPr>
            <w:sdtEndPr/>
            <w:sdtContent>
              <w:p w14:paraId="24615C6E" w14:textId="77777777" w:rsidR="004D3011" w:rsidRPr="00865CC0" w:rsidRDefault="00CB0055" w:rsidP="00865CC0">
                <w:pPr>
                  <w:pStyle w:val="Heading3"/>
                  <w:rPr>
                    <w:sz w:val="36"/>
                    <w:szCs w:val="32"/>
                  </w:rPr>
                </w:pPr>
                <w:r w:rsidRPr="00865CC0">
                  <w:rPr>
                    <w:sz w:val="36"/>
                    <w:szCs w:val="32"/>
                  </w:rPr>
                  <w:t>Hobbies</w:t>
                </w:r>
              </w:p>
            </w:sdtContent>
          </w:sdt>
          <w:p w14:paraId="4623BA3B" w14:textId="666E2FCB" w:rsidR="004D3011" w:rsidRPr="00865CC0" w:rsidRDefault="005122B3" w:rsidP="00865CC0">
            <w:pPr>
              <w:rPr>
                <w:sz w:val="28"/>
                <w:szCs w:val="36"/>
              </w:rPr>
            </w:pPr>
            <w:r w:rsidRPr="00865CC0">
              <w:rPr>
                <w:sz w:val="28"/>
                <w:szCs w:val="36"/>
              </w:rPr>
              <w:t>Reading</w:t>
            </w:r>
          </w:p>
          <w:p w14:paraId="63AC5434" w14:textId="27333F2D" w:rsidR="004D3011" w:rsidRPr="00865CC0" w:rsidRDefault="005122B3" w:rsidP="00865CC0">
            <w:pPr>
              <w:rPr>
                <w:sz w:val="28"/>
                <w:szCs w:val="36"/>
              </w:rPr>
            </w:pPr>
            <w:r w:rsidRPr="00865CC0">
              <w:rPr>
                <w:sz w:val="28"/>
                <w:szCs w:val="36"/>
              </w:rPr>
              <w:t>Drawing</w:t>
            </w:r>
          </w:p>
          <w:p w14:paraId="652748DF" w14:textId="1F879924" w:rsidR="004D3011" w:rsidRPr="00865CC0" w:rsidRDefault="005122B3" w:rsidP="00865CC0">
            <w:pPr>
              <w:rPr>
                <w:sz w:val="28"/>
                <w:szCs w:val="36"/>
              </w:rPr>
            </w:pPr>
            <w:r w:rsidRPr="00865CC0">
              <w:rPr>
                <w:sz w:val="28"/>
                <w:szCs w:val="36"/>
              </w:rPr>
              <w:t>Listening to music</w:t>
            </w:r>
          </w:p>
          <w:p w14:paraId="2F238820" w14:textId="5A2E66EC" w:rsidR="004D3011" w:rsidRPr="004D3011" w:rsidRDefault="004D3011" w:rsidP="00865CC0"/>
        </w:tc>
        <w:tc>
          <w:tcPr>
            <w:tcW w:w="253" w:type="dxa"/>
          </w:tcPr>
          <w:p w14:paraId="012A09CC" w14:textId="77777777" w:rsidR="001B2ABD" w:rsidRDefault="001B2ABD" w:rsidP="00865CC0">
            <w:pPr>
              <w:tabs>
                <w:tab w:val="left" w:pos="990"/>
              </w:tabs>
            </w:pPr>
          </w:p>
        </w:tc>
        <w:tc>
          <w:tcPr>
            <w:tcW w:w="7025" w:type="dxa"/>
          </w:tcPr>
          <w:sdt>
            <w:sdtPr>
              <w:rPr>
                <w:sz w:val="28"/>
                <w:szCs w:val="32"/>
              </w:rPr>
              <w:id w:val="1049110328"/>
              <w:placeholder>
                <w:docPart w:val="3C95B570A7684D028AB6D7465EFAAAAC"/>
              </w:placeholder>
              <w:temporary/>
              <w:showingPlcHdr/>
              <w15:appearance w15:val="hidden"/>
            </w:sdtPr>
            <w:sdtEndPr/>
            <w:sdtContent>
              <w:p w14:paraId="44C6863D" w14:textId="77777777" w:rsidR="001B2ABD" w:rsidRPr="00865CC0" w:rsidRDefault="00E25A26" w:rsidP="00865CC0">
                <w:pPr>
                  <w:pStyle w:val="Heading2"/>
                  <w:rPr>
                    <w:sz w:val="28"/>
                    <w:szCs w:val="32"/>
                  </w:rPr>
                </w:pPr>
                <w:r w:rsidRPr="00865CC0">
                  <w:rPr>
                    <w:sz w:val="28"/>
                    <w:szCs w:val="32"/>
                  </w:rPr>
                  <w:t>EDUCATION</w:t>
                </w:r>
              </w:p>
            </w:sdtContent>
          </w:sdt>
          <w:p w14:paraId="0F18B5AB" w14:textId="7497B160" w:rsidR="00036450" w:rsidRPr="00865CC0" w:rsidRDefault="003E08A2" w:rsidP="00865CC0">
            <w:pPr>
              <w:pStyle w:val="Heading4"/>
              <w:rPr>
                <w:sz w:val="22"/>
                <w:szCs w:val="28"/>
              </w:rPr>
            </w:pPr>
            <w:r w:rsidRPr="00865CC0">
              <w:rPr>
                <w:sz w:val="22"/>
                <w:szCs w:val="28"/>
              </w:rPr>
              <w:t>KCA UNIVERSITY</w:t>
            </w:r>
          </w:p>
          <w:p w14:paraId="41FE2874" w14:textId="58ADAEB3" w:rsidR="00036450" w:rsidRPr="00865CC0" w:rsidRDefault="003E08A2" w:rsidP="00865CC0">
            <w:pPr>
              <w:pStyle w:val="Date"/>
              <w:rPr>
                <w:sz w:val="22"/>
                <w:szCs w:val="28"/>
              </w:rPr>
            </w:pPr>
            <w:r w:rsidRPr="00865CC0">
              <w:rPr>
                <w:sz w:val="22"/>
                <w:szCs w:val="28"/>
              </w:rPr>
              <w:t>SEPTEMBER 2021</w:t>
            </w:r>
            <w:r w:rsidR="00036450" w:rsidRPr="00865CC0">
              <w:rPr>
                <w:sz w:val="22"/>
                <w:szCs w:val="28"/>
              </w:rPr>
              <w:t xml:space="preserve"> </w:t>
            </w:r>
            <w:r w:rsidR="000B5BDD" w:rsidRPr="00865CC0">
              <w:rPr>
                <w:sz w:val="22"/>
                <w:szCs w:val="28"/>
              </w:rPr>
              <w:t>–</w:t>
            </w:r>
            <w:r w:rsidR="00036450" w:rsidRPr="00865CC0">
              <w:rPr>
                <w:sz w:val="22"/>
                <w:szCs w:val="28"/>
              </w:rPr>
              <w:t xml:space="preserve"> </w:t>
            </w:r>
            <w:r w:rsidR="000B5BDD" w:rsidRPr="00865CC0">
              <w:rPr>
                <w:sz w:val="22"/>
                <w:szCs w:val="28"/>
              </w:rPr>
              <w:t>November 2024</w:t>
            </w:r>
          </w:p>
          <w:p w14:paraId="4C490E09" w14:textId="77777777" w:rsidR="000B5BDD" w:rsidRPr="00865CC0" w:rsidRDefault="000B5BDD" w:rsidP="00865CC0">
            <w:pPr>
              <w:rPr>
                <w:sz w:val="28"/>
                <w:szCs w:val="28"/>
              </w:rPr>
            </w:pPr>
            <w:r w:rsidRPr="00865CC0">
              <w:rPr>
                <w:sz w:val="28"/>
                <w:szCs w:val="28"/>
              </w:rPr>
              <w:t xml:space="preserve">I </w:t>
            </w:r>
            <w:r w:rsidRPr="00865CC0">
              <w:rPr>
                <w:sz w:val="28"/>
                <w:szCs w:val="28"/>
              </w:rPr>
              <w:t>am currently pursuing a Diploma in Business Information Technology in KCA university. My course work entails subjects like Human resource management, General economics, Business Management  and principles of marketing.</w:t>
            </w:r>
          </w:p>
          <w:p w14:paraId="7F898B32" w14:textId="29AC56F9" w:rsidR="000B5BDD" w:rsidRPr="00865CC0" w:rsidRDefault="000B5BDD" w:rsidP="00865CC0">
            <w:pPr>
              <w:rPr>
                <w:sz w:val="22"/>
                <w:szCs w:val="28"/>
              </w:rPr>
            </w:pPr>
          </w:p>
          <w:sdt>
            <w:sdtPr>
              <w:id w:val="1001553383"/>
              <w:placeholder>
                <w:docPart w:val="525CBCE9BC9C4970B36EB8B7C7934831"/>
              </w:placeholder>
              <w:temporary/>
              <w:showingPlcHdr/>
              <w15:appearance w15:val="hidden"/>
            </w:sdtPr>
            <w:sdtEndPr/>
            <w:sdtContent>
              <w:p w14:paraId="1657441F" w14:textId="77777777" w:rsidR="00036450" w:rsidRDefault="00036450" w:rsidP="00865CC0">
                <w:pPr>
                  <w:pStyle w:val="Heading2"/>
                </w:pPr>
                <w:r w:rsidRPr="00036450">
                  <w:t>WORK EXPERIENCE</w:t>
                </w:r>
              </w:p>
            </w:sdtContent>
          </w:sdt>
          <w:p w14:paraId="2CDD1595" w14:textId="2E099B06" w:rsidR="00036450" w:rsidRPr="00865CC0" w:rsidRDefault="000B5BDD" w:rsidP="00865CC0">
            <w:pPr>
              <w:pStyle w:val="Heading4"/>
              <w:rPr>
                <w:bCs/>
                <w:sz w:val="24"/>
                <w:szCs w:val="32"/>
              </w:rPr>
            </w:pPr>
            <w:r w:rsidRPr="00865CC0">
              <w:rPr>
                <w:sz w:val="24"/>
                <w:szCs w:val="32"/>
              </w:rPr>
              <w:t>KHEL</w:t>
            </w:r>
            <w:r w:rsidR="00036450" w:rsidRPr="00865CC0">
              <w:rPr>
                <w:sz w:val="24"/>
                <w:szCs w:val="32"/>
              </w:rPr>
              <w:t xml:space="preserve">  </w:t>
            </w:r>
            <w:r w:rsidR="00610CEC" w:rsidRPr="00865CC0">
              <w:rPr>
                <w:sz w:val="24"/>
                <w:szCs w:val="32"/>
              </w:rPr>
              <w:t>HR DEPARTMENT(Assistant)</w:t>
            </w:r>
          </w:p>
          <w:p w14:paraId="3891B113" w14:textId="4FFD0E6D" w:rsidR="00036450" w:rsidRPr="00865CC0" w:rsidRDefault="00F41607" w:rsidP="00865CC0">
            <w:pPr>
              <w:pStyle w:val="Date"/>
              <w:rPr>
                <w:sz w:val="24"/>
                <w:szCs w:val="32"/>
              </w:rPr>
            </w:pPr>
            <w:r w:rsidRPr="00865CC0">
              <w:rPr>
                <w:sz w:val="24"/>
                <w:szCs w:val="32"/>
              </w:rPr>
              <w:t>30</w:t>
            </w:r>
            <w:r w:rsidRPr="00865CC0">
              <w:rPr>
                <w:sz w:val="24"/>
                <w:szCs w:val="32"/>
                <w:vertAlign w:val="superscript"/>
              </w:rPr>
              <w:t>TH</w:t>
            </w:r>
            <w:r w:rsidRPr="00865CC0">
              <w:rPr>
                <w:sz w:val="24"/>
                <w:szCs w:val="32"/>
              </w:rPr>
              <w:t xml:space="preserve"> MAY</w:t>
            </w:r>
            <w:r w:rsidR="00036450" w:rsidRPr="00865CC0">
              <w:rPr>
                <w:sz w:val="24"/>
                <w:szCs w:val="32"/>
              </w:rPr>
              <w:t>–</w:t>
            </w:r>
            <w:r w:rsidRPr="00865CC0">
              <w:rPr>
                <w:sz w:val="24"/>
                <w:szCs w:val="32"/>
              </w:rPr>
              <w:t>JUNE 30</w:t>
            </w:r>
            <w:r w:rsidRPr="00865CC0">
              <w:rPr>
                <w:sz w:val="24"/>
                <w:szCs w:val="32"/>
                <w:vertAlign w:val="superscript"/>
              </w:rPr>
              <w:t>TH</w:t>
            </w:r>
            <w:r w:rsidRPr="00865CC0">
              <w:rPr>
                <w:sz w:val="24"/>
                <w:szCs w:val="32"/>
              </w:rPr>
              <w:t xml:space="preserve"> </w:t>
            </w:r>
          </w:p>
          <w:p w14:paraId="0B11CA1F" w14:textId="352E021B" w:rsidR="00F41607" w:rsidRPr="00865CC0" w:rsidRDefault="00F41607" w:rsidP="00865CC0">
            <w:pPr>
              <w:pStyle w:val="ListParagraph"/>
              <w:numPr>
                <w:ilvl w:val="0"/>
                <w:numId w:val="3"/>
              </w:numPr>
              <w:rPr>
                <w:sz w:val="24"/>
                <w:szCs w:val="32"/>
              </w:rPr>
            </w:pPr>
            <w:r w:rsidRPr="00865CC0">
              <w:rPr>
                <w:sz w:val="24"/>
                <w:szCs w:val="32"/>
              </w:rPr>
              <w:t>Maintained accurate ,well organized company records.</w:t>
            </w:r>
          </w:p>
          <w:p w14:paraId="4483BFC2" w14:textId="33F4C119" w:rsidR="00F41607" w:rsidRPr="00865CC0" w:rsidRDefault="00F41607" w:rsidP="00865CC0">
            <w:pPr>
              <w:pStyle w:val="ListParagraph"/>
              <w:numPr>
                <w:ilvl w:val="0"/>
                <w:numId w:val="3"/>
              </w:numPr>
              <w:rPr>
                <w:sz w:val="24"/>
                <w:szCs w:val="32"/>
              </w:rPr>
            </w:pPr>
            <w:r w:rsidRPr="00865CC0">
              <w:rPr>
                <w:sz w:val="24"/>
                <w:szCs w:val="32"/>
              </w:rPr>
              <w:t>Offered assistance throughout recruitment processes.</w:t>
            </w:r>
          </w:p>
          <w:p w14:paraId="4842E55E" w14:textId="4FA0B16D" w:rsidR="00036450" w:rsidRPr="00865CC0" w:rsidRDefault="00F41607" w:rsidP="00865CC0">
            <w:pPr>
              <w:pStyle w:val="ListParagraph"/>
              <w:numPr>
                <w:ilvl w:val="0"/>
                <w:numId w:val="3"/>
              </w:numPr>
              <w:rPr>
                <w:sz w:val="24"/>
                <w:szCs w:val="32"/>
              </w:rPr>
            </w:pPr>
            <w:r w:rsidRPr="00865CC0">
              <w:rPr>
                <w:sz w:val="24"/>
                <w:szCs w:val="32"/>
              </w:rPr>
              <w:t>Supported senior HR staff in gathering and process invoices and time sheets</w:t>
            </w:r>
            <w:r w:rsidRPr="00865CC0">
              <w:rPr>
                <w:sz w:val="24"/>
                <w:szCs w:val="32"/>
              </w:rPr>
              <w:t>.</w:t>
            </w:r>
          </w:p>
          <w:p w14:paraId="3D5330C7" w14:textId="319E61B8" w:rsidR="00F41607" w:rsidRPr="00865CC0" w:rsidRDefault="00F41607" w:rsidP="00865CC0">
            <w:pPr>
              <w:pStyle w:val="ListParagraph"/>
              <w:numPr>
                <w:ilvl w:val="0"/>
                <w:numId w:val="3"/>
              </w:numPr>
              <w:rPr>
                <w:sz w:val="24"/>
                <w:szCs w:val="32"/>
              </w:rPr>
            </w:pPr>
            <w:r w:rsidRPr="00865CC0">
              <w:rPr>
                <w:sz w:val="24"/>
                <w:szCs w:val="32"/>
              </w:rPr>
              <w:t xml:space="preserve">Processed candidate applications, </w:t>
            </w:r>
            <w:r w:rsidRPr="00865CC0">
              <w:rPr>
                <w:sz w:val="24"/>
                <w:szCs w:val="32"/>
              </w:rPr>
              <w:t>Filtering and filing according to skill and merit.</w:t>
            </w:r>
          </w:p>
          <w:p w14:paraId="7E6BAFB5" w14:textId="3B8327E5" w:rsidR="00F41607" w:rsidRPr="00865CC0" w:rsidRDefault="00F41607" w:rsidP="00865CC0">
            <w:pPr>
              <w:pStyle w:val="ListParagraph"/>
              <w:rPr>
                <w:sz w:val="24"/>
                <w:szCs w:val="32"/>
              </w:rPr>
            </w:pPr>
          </w:p>
          <w:p w14:paraId="49661B38" w14:textId="77777777" w:rsidR="004D3011" w:rsidRPr="00865CC0" w:rsidRDefault="004D3011" w:rsidP="00865CC0">
            <w:pPr>
              <w:rPr>
                <w:sz w:val="24"/>
                <w:szCs w:val="32"/>
              </w:rPr>
            </w:pPr>
          </w:p>
          <w:p w14:paraId="6D2F058A" w14:textId="5047DF1B" w:rsidR="004D3011" w:rsidRPr="00865CC0" w:rsidRDefault="000B5BDD" w:rsidP="00865CC0">
            <w:pPr>
              <w:pStyle w:val="Heading4"/>
              <w:rPr>
                <w:bCs/>
                <w:sz w:val="24"/>
                <w:szCs w:val="32"/>
              </w:rPr>
            </w:pPr>
            <w:r w:rsidRPr="00865CC0">
              <w:rPr>
                <w:sz w:val="24"/>
                <w:szCs w:val="32"/>
              </w:rPr>
              <w:t>KHEL</w:t>
            </w:r>
            <w:r w:rsidR="004D3011" w:rsidRPr="00865CC0">
              <w:rPr>
                <w:sz w:val="24"/>
                <w:szCs w:val="32"/>
              </w:rPr>
              <w:t xml:space="preserve">  </w:t>
            </w:r>
            <w:r w:rsidR="00F41607" w:rsidRPr="00865CC0">
              <w:rPr>
                <w:sz w:val="24"/>
                <w:szCs w:val="32"/>
              </w:rPr>
              <w:t>PROCUREMENT assistant</w:t>
            </w:r>
          </w:p>
          <w:p w14:paraId="3FF462F0" w14:textId="053D3239" w:rsidR="004D3011" w:rsidRPr="00865CC0" w:rsidRDefault="00F41607" w:rsidP="00865CC0">
            <w:pPr>
              <w:pStyle w:val="Date"/>
              <w:rPr>
                <w:sz w:val="24"/>
                <w:szCs w:val="32"/>
              </w:rPr>
            </w:pPr>
            <w:r w:rsidRPr="00865CC0">
              <w:rPr>
                <w:sz w:val="24"/>
                <w:szCs w:val="32"/>
              </w:rPr>
              <w:t>JUNE 2024</w:t>
            </w:r>
            <w:r w:rsidR="004D3011" w:rsidRPr="00865CC0">
              <w:rPr>
                <w:sz w:val="24"/>
                <w:szCs w:val="32"/>
              </w:rPr>
              <w:t>–</w:t>
            </w:r>
            <w:r w:rsidRPr="00865CC0">
              <w:rPr>
                <w:sz w:val="24"/>
                <w:szCs w:val="32"/>
              </w:rPr>
              <w:t xml:space="preserve"> PRESENT</w:t>
            </w:r>
          </w:p>
          <w:p w14:paraId="17BC560E" w14:textId="3B6DBE86" w:rsidR="00F41607" w:rsidRPr="00865CC0" w:rsidRDefault="005122B3" w:rsidP="00865CC0">
            <w:pPr>
              <w:pStyle w:val="ListParagraph"/>
              <w:numPr>
                <w:ilvl w:val="0"/>
                <w:numId w:val="4"/>
              </w:numPr>
              <w:rPr>
                <w:sz w:val="24"/>
                <w:szCs w:val="32"/>
              </w:rPr>
            </w:pPr>
            <w:r w:rsidRPr="00865CC0">
              <w:rPr>
                <w:sz w:val="24"/>
                <w:szCs w:val="32"/>
              </w:rPr>
              <w:t>Enhanced supplier diversity by identifying and engaging with new vendors, broadening the supplier base.</w:t>
            </w:r>
          </w:p>
          <w:p w14:paraId="7C32E621" w14:textId="241E2335" w:rsidR="005122B3" w:rsidRPr="00865CC0" w:rsidRDefault="005122B3" w:rsidP="00865CC0">
            <w:pPr>
              <w:pStyle w:val="ListParagraph"/>
              <w:numPr>
                <w:ilvl w:val="0"/>
                <w:numId w:val="4"/>
              </w:numPr>
              <w:rPr>
                <w:sz w:val="24"/>
                <w:szCs w:val="32"/>
              </w:rPr>
            </w:pPr>
            <w:r w:rsidRPr="00865CC0">
              <w:rPr>
                <w:sz w:val="24"/>
                <w:szCs w:val="32"/>
              </w:rPr>
              <w:t>Coordinated with cross functional teams to ensure timely delivery of goods.</w:t>
            </w:r>
          </w:p>
          <w:p w14:paraId="33395CDB" w14:textId="192AAB8B" w:rsidR="005122B3" w:rsidRPr="00865CC0" w:rsidRDefault="005122B3" w:rsidP="00865CC0">
            <w:pPr>
              <w:pStyle w:val="ListParagraph"/>
              <w:numPr>
                <w:ilvl w:val="0"/>
                <w:numId w:val="4"/>
              </w:numPr>
              <w:rPr>
                <w:sz w:val="24"/>
                <w:szCs w:val="32"/>
              </w:rPr>
            </w:pPr>
            <w:r w:rsidRPr="00865CC0">
              <w:rPr>
                <w:sz w:val="24"/>
                <w:szCs w:val="32"/>
              </w:rPr>
              <w:lastRenderedPageBreak/>
              <w:t>Oversaw tender processes, from document preparation to contract awarding ,ensuring transparency and fairness.</w:t>
            </w:r>
          </w:p>
          <w:p w14:paraId="1B9BCA51" w14:textId="55BEA351" w:rsidR="005122B3" w:rsidRPr="00865CC0" w:rsidRDefault="005122B3" w:rsidP="00865CC0">
            <w:pPr>
              <w:pStyle w:val="ListParagraph"/>
              <w:numPr>
                <w:ilvl w:val="0"/>
                <w:numId w:val="4"/>
              </w:numPr>
              <w:rPr>
                <w:sz w:val="24"/>
                <w:szCs w:val="32"/>
              </w:rPr>
            </w:pPr>
            <w:r w:rsidRPr="00865CC0">
              <w:rPr>
                <w:sz w:val="24"/>
                <w:szCs w:val="32"/>
              </w:rPr>
              <w:t>Collated and presented relevant information on key measures ,activity and data.</w:t>
            </w:r>
          </w:p>
          <w:p w14:paraId="6BFDFC6F" w14:textId="77777777" w:rsidR="00F41607" w:rsidRPr="00865CC0" w:rsidRDefault="00F41607" w:rsidP="00865CC0">
            <w:pPr>
              <w:rPr>
                <w:sz w:val="24"/>
                <w:szCs w:val="32"/>
              </w:rPr>
            </w:pPr>
          </w:p>
          <w:p w14:paraId="7BBA40D5" w14:textId="548F650A" w:rsidR="004D3011" w:rsidRPr="00865CC0" w:rsidRDefault="004D3011" w:rsidP="00865CC0">
            <w:pPr>
              <w:rPr>
                <w:sz w:val="24"/>
                <w:szCs w:val="32"/>
              </w:rPr>
            </w:pPr>
          </w:p>
          <w:p w14:paraId="33562B6F" w14:textId="345CDAD5" w:rsidR="004D3011" w:rsidRPr="00865CC0" w:rsidRDefault="000B5BDD" w:rsidP="00865CC0">
            <w:pPr>
              <w:pStyle w:val="Heading4"/>
              <w:rPr>
                <w:bCs/>
                <w:sz w:val="24"/>
                <w:szCs w:val="32"/>
              </w:rPr>
            </w:pPr>
            <w:r w:rsidRPr="00865CC0">
              <w:rPr>
                <w:sz w:val="24"/>
                <w:szCs w:val="32"/>
              </w:rPr>
              <w:t>KHEL</w:t>
            </w:r>
            <w:r w:rsidR="004D3011" w:rsidRPr="00865CC0">
              <w:rPr>
                <w:sz w:val="24"/>
                <w:szCs w:val="32"/>
              </w:rPr>
              <w:t xml:space="preserve">  </w:t>
            </w:r>
            <w:r w:rsidR="00D04F59" w:rsidRPr="00865CC0">
              <w:rPr>
                <w:sz w:val="24"/>
                <w:szCs w:val="32"/>
              </w:rPr>
              <w:t>Logistics Master</w:t>
            </w:r>
          </w:p>
          <w:p w14:paraId="0BCD0523" w14:textId="5C7C78AC" w:rsidR="004D3011" w:rsidRPr="00865CC0" w:rsidRDefault="00D04F59" w:rsidP="00865CC0">
            <w:pPr>
              <w:pStyle w:val="Date"/>
              <w:rPr>
                <w:sz w:val="24"/>
                <w:szCs w:val="32"/>
              </w:rPr>
            </w:pPr>
            <w:r w:rsidRPr="00865CC0">
              <w:rPr>
                <w:sz w:val="24"/>
                <w:szCs w:val="32"/>
              </w:rPr>
              <w:t>May 2024</w:t>
            </w:r>
            <w:r w:rsidR="004D3011" w:rsidRPr="00865CC0">
              <w:rPr>
                <w:sz w:val="24"/>
                <w:szCs w:val="32"/>
              </w:rPr>
              <w:t>–</w:t>
            </w:r>
            <w:r w:rsidRPr="00865CC0">
              <w:rPr>
                <w:sz w:val="24"/>
                <w:szCs w:val="32"/>
              </w:rPr>
              <w:t>P</w:t>
            </w:r>
            <w:r w:rsidR="00832CDD" w:rsidRPr="00865CC0">
              <w:rPr>
                <w:sz w:val="24"/>
                <w:szCs w:val="32"/>
              </w:rPr>
              <w:t>RESENT</w:t>
            </w:r>
          </w:p>
          <w:p w14:paraId="534AD1F3" w14:textId="0653DDCC" w:rsidR="004D3011" w:rsidRPr="00865CC0" w:rsidRDefault="00D04F59" w:rsidP="00865CC0">
            <w:pPr>
              <w:pStyle w:val="ListParagraph"/>
              <w:numPr>
                <w:ilvl w:val="0"/>
                <w:numId w:val="5"/>
              </w:numPr>
              <w:rPr>
                <w:sz w:val="24"/>
                <w:szCs w:val="32"/>
              </w:rPr>
            </w:pPr>
            <w:r w:rsidRPr="00865CC0">
              <w:rPr>
                <w:sz w:val="24"/>
                <w:szCs w:val="32"/>
              </w:rPr>
              <w:t>Monitored field operations during distribution</w:t>
            </w:r>
          </w:p>
          <w:p w14:paraId="608C6D8E" w14:textId="4E8A0256" w:rsidR="00D04F59" w:rsidRPr="00865CC0" w:rsidRDefault="00D04F59" w:rsidP="00865CC0">
            <w:pPr>
              <w:pStyle w:val="ListParagraph"/>
              <w:numPr>
                <w:ilvl w:val="0"/>
                <w:numId w:val="5"/>
              </w:numPr>
              <w:rPr>
                <w:sz w:val="24"/>
                <w:szCs w:val="32"/>
              </w:rPr>
            </w:pPr>
            <w:r w:rsidRPr="00865CC0">
              <w:rPr>
                <w:sz w:val="24"/>
                <w:szCs w:val="32"/>
              </w:rPr>
              <w:t>Approvals of newly hired salesmen</w:t>
            </w:r>
          </w:p>
          <w:p w14:paraId="1F8880C0" w14:textId="15923A17" w:rsidR="00D04F59" w:rsidRPr="00865CC0" w:rsidRDefault="00D04F59" w:rsidP="00865CC0">
            <w:pPr>
              <w:pStyle w:val="ListParagraph"/>
              <w:numPr>
                <w:ilvl w:val="0"/>
                <w:numId w:val="5"/>
              </w:numPr>
              <w:rPr>
                <w:sz w:val="24"/>
                <w:szCs w:val="32"/>
              </w:rPr>
            </w:pPr>
            <w:r w:rsidRPr="00865CC0">
              <w:rPr>
                <w:sz w:val="24"/>
                <w:szCs w:val="32"/>
              </w:rPr>
              <w:t>Location coordinates adjustments for customer shops in the field</w:t>
            </w:r>
          </w:p>
          <w:p w14:paraId="25CB4ED6" w14:textId="367B336D" w:rsidR="005122B3" w:rsidRPr="00865CC0" w:rsidRDefault="005122B3" w:rsidP="00865CC0">
            <w:pPr>
              <w:pStyle w:val="ListParagraph"/>
              <w:numPr>
                <w:ilvl w:val="0"/>
                <w:numId w:val="5"/>
              </w:numPr>
              <w:rPr>
                <w:sz w:val="24"/>
                <w:szCs w:val="32"/>
              </w:rPr>
            </w:pPr>
            <w:r w:rsidRPr="00865CC0">
              <w:rPr>
                <w:sz w:val="24"/>
                <w:szCs w:val="32"/>
              </w:rPr>
              <w:t>Updating route standards</w:t>
            </w:r>
          </w:p>
          <w:p w14:paraId="2F70A2CF" w14:textId="2E878A78" w:rsidR="005122B3" w:rsidRPr="00865CC0" w:rsidRDefault="005122B3" w:rsidP="00865CC0">
            <w:pPr>
              <w:pStyle w:val="ListParagraph"/>
              <w:numPr>
                <w:ilvl w:val="0"/>
                <w:numId w:val="5"/>
              </w:numPr>
              <w:rPr>
                <w:sz w:val="24"/>
                <w:szCs w:val="32"/>
              </w:rPr>
            </w:pPr>
            <w:r w:rsidRPr="00865CC0">
              <w:rPr>
                <w:sz w:val="24"/>
                <w:szCs w:val="32"/>
              </w:rPr>
              <w:t>Report making on the performance of distribution on a daily basis</w:t>
            </w:r>
          </w:p>
          <w:p w14:paraId="40257AFF" w14:textId="77777777" w:rsidR="00D04F59" w:rsidRPr="00865CC0" w:rsidRDefault="00D04F59" w:rsidP="00865CC0">
            <w:pPr>
              <w:rPr>
                <w:sz w:val="24"/>
                <w:szCs w:val="32"/>
              </w:rPr>
            </w:pPr>
          </w:p>
          <w:p w14:paraId="37910652" w14:textId="7FCE778D" w:rsidR="005122B3" w:rsidRPr="00865CC0" w:rsidRDefault="005122B3" w:rsidP="00865CC0">
            <w:pPr>
              <w:pStyle w:val="Heading4"/>
              <w:rPr>
                <w:bCs/>
                <w:sz w:val="24"/>
                <w:szCs w:val="32"/>
              </w:rPr>
            </w:pPr>
            <w:r w:rsidRPr="00865CC0">
              <w:rPr>
                <w:sz w:val="24"/>
                <w:szCs w:val="32"/>
              </w:rPr>
              <w:t xml:space="preserve">KHEL  </w:t>
            </w:r>
            <w:r w:rsidRPr="00865CC0">
              <w:rPr>
                <w:sz w:val="24"/>
                <w:szCs w:val="32"/>
              </w:rPr>
              <w:t>Finance assistant</w:t>
            </w:r>
          </w:p>
          <w:p w14:paraId="51AC3A79" w14:textId="22D91B96" w:rsidR="005122B3" w:rsidRPr="00865CC0" w:rsidRDefault="005122B3" w:rsidP="00865CC0">
            <w:pPr>
              <w:pStyle w:val="Date"/>
              <w:rPr>
                <w:sz w:val="24"/>
                <w:szCs w:val="32"/>
              </w:rPr>
            </w:pPr>
            <w:r w:rsidRPr="00865CC0">
              <w:rPr>
                <w:sz w:val="24"/>
                <w:szCs w:val="32"/>
              </w:rPr>
              <w:t xml:space="preserve">August </w:t>
            </w:r>
            <w:r w:rsidRPr="00865CC0">
              <w:rPr>
                <w:sz w:val="24"/>
                <w:szCs w:val="32"/>
              </w:rPr>
              <w:t>2024–PRESENT</w:t>
            </w:r>
          </w:p>
          <w:p w14:paraId="786546FE" w14:textId="2674317F" w:rsidR="004D3011" w:rsidRPr="00865CC0" w:rsidRDefault="005122B3" w:rsidP="00865CC0">
            <w:pPr>
              <w:pStyle w:val="ListParagraph"/>
              <w:numPr>
                <w:ilvl w:val="0"/>
                <w:numId w:val="6"/>
              </w:numPr>
              <w:rPr>
                <w:sz w:val="24"/>
                <w:szCs w:val="32"/>
              </w:rPr>
            </w:pPr>
            <w:r w:rsidRPr="00865CC0">
              <w:rPr>
                <w:sz w:val="24"/>
                <w:szCs w:val="32"/>
              </w:rPr>
              <w:t>Worked closely with the finance manager to complete functions and make up short coverage</w:t>
            </w:r>
            <w:r w:rsidR="00865CC0" w:rsidRPr="00865CC0">
              <w:rPr>
                <w:sz w:val="24"/>
                <w:szCs w:val="32"/>
              </w:rPr>
              <w:t>.</w:t>
            </w:r>
          </w:p>
          <w:p w14:paraId="06BFB07A" w14:textId="158F7D72" w:rsidR="005122B3" w:rsidRPr="00865CC0" w:rsidRDefault="005122B3" w:rsidP="00865CC0">
            <w:pPr>
              <w:pStyle w:val="ListParagraph"/>
              <w:numPr>
                <w:ilvl w:val="0"/>
                <w:numId w:val="6"/>
              </w:numPr>
              <w:rPr>
                <w:sz w:val="24"/>
                <w:szCs w:val="32"/>
              </w:rPr>
            </w:pPr>
            <w:r w:rsidRPr="00865CC0">
              <w:rPr>
                <w:sz w:val="24"/>
                <w:szCs w:val="32"/>
              </w:rPr>
              <w:t>Posting payment vouchers and processing the necessary documents for bank approval for the relevant payment.</w:t>
            </w:r>
          </w:p>
          <w:p w14:paraId="3CCC2B4C" w14:textId="529B9367" w:rsidR="005122B3" w:rsidRPr="00865CC0" w:rsidRDefault="005122B3" w:rsidP="00865CC0">
            <w:pPr>
              <w:pStyle w:val="ListParagraph"/>
              <w:numPr>
                <w:ilvl w:val="0"/>
                <w:numId w:val="6"/>
              </w:numPr>
              <w:rPr>
                <w:sz w:val="24"/>
                <w:szCs w:val="32"/>
              </w:rPr>
            </w:pPr>
            <w:r w:rsidRPr="00865CC0">
              <w:rPr>
                <w:sz w:val="24"/>
                <w:szCs w:val="32"/>
              </w:rPr>
              <w:t xml:space="preserve">Maintained accuracy when reviewing and reconciliation of general </w:t>
            </w:r>
            <w:r w:rsidR="00865CC0" w:rsidRPr="00865CC0">
              <w:rPr>
                <w:sz w:val="24"/>
                <w:szCs w:val="32"/>
              </w:rPr>
              <w:t>ledgers.</w:t>
            </w:r>
          </w:p>
          <w:p w14:paraId="6521263C" w14:textId="44771358" w:rsidR="005122B3" w:rsidRPr="00865CC0" w:rsidRDefault="00865CC0" w:rsidP="00865CC0">
            <w:pPr>
              <w:pStyle w:val="ListParagraph"/>
              <w:numPr>
                <w:ilvl w:val="0"/>
                <w:numId w:val="6"/>
              </w:numPr>
              <w:rPr>
                <w:sz w:val="24"/>
                <w:szCs w:val="32"/>
              </w:rPr>
            </w:pPr>
            <w:r w:rsidRPr="00865CC0">
              <w:rPr>
                <w:sz w:val="24"/>
                <w:szCs w:val="32"/>
              </w:rPr>
              <w:t>Tracking employee time and attendance for payroll .</w:t>
            </w:r>
          </w:p>
          <w:p w14:paraId="272DFFCC" w14:textId="3572AE16" w:rsidR="00865CC0" w:rsidRPr="00865CC0" w:rsidRDefault="00865CC0" w:rsidP="00865CC0">
            <w:pPr>
              <w:pStyle w:val="ListParagraph"/>
              <w:numPr>
                <w:ilvl w:val="0"/>
                <w:numId w:val="6"/>
              </w:numPr>
              <w:rPr>
                <w:sz w:val="24"/>
                <w:szCs w:val="32"/>
              </w:rPr>
            </w:pPr>
            <w:r w:rsidRPr="00865CC0">
              <w:rPr>
                <w:sz w:val="24"/>
                <w:szCs w:val="32"/>
              </w:rPr>
              <w:t>Gathered all banking transactions via statements ,recorded activity in excel format and reconciled balances .</w:t>
            </w:r>
          </w:p>
          <w:p w14:paraId="0B8D4967" w14:textId="6AEFB9CB" w:rsidR="00865CC0" w:rsidRPr="00865CC0" w:rsidRDefault="00865CC0" w:rsidP="00865CC0">
            <w:pPr>
              <w:pStyle w:val="ListParagraph"/>
              <w:numPr>
                <w:ilvl w:val="0"/>
                <w:numId w:val="6"/>
              </w:numPr>
              <w:rPr>
                <w:sz w:val="24"/>
                <w:szCs w:val="32"/>
              </w:rPr>
            </w:pPr>
            <w:r w:rsidRPr="00865CC0">
              <w:rPr>
                <w:sz w:val="24"/>
                <w:szCs w:val="32"/>
              </w:rPr>
              <w:t xml:space="preserve">Processed invoices ,credit notes, debit notes and purchase orders efficiently , guaranteeing timely payments to suppliers and contractors. </w:t>
            </w:r>
          </w:p>
          <w:p w14:paraId="37ADF198" w14:textId="271A146F" w:rsidR="005122B3" w:rsidRPr="00865CC0" w:rsidRDefault="005122B3" w:rsidP="00865CC0">
            <w:pPr>
              <w:rPr>
                <w:sz w:val="24"/>
                <w:szCs w:val="32"/>
              </w:rPr>
            </w:pPr>
          </w:p>
          <w:p w14:paraId="2E8EB35A" w14:textId="3383530C" w:rsidR="005122B3" w:rsidRPr="00865CC0" w:rsidRDefault="005122B3" w:rsidP="00865CC0">
            <w:pPr>
              <w:rPr>
                <w:sz w:val="24"/>
                <w:szCs w:val="32"/>
              </w:rPr>
            </w:pPr>
          </w:p>
          <w:p w14:paraId="5015B48C" w14:textId="6BBC39BF" w:rsidR="005122B3" w:rsidRPr="00865CC0" w:rsidRDefault="005122B3" w:rsidP="00865CC0">
            <w:pPr>
              <w:rPr>
                <w:sz w:val="24"/>
                <w:szCs w:val="32"/>
              </w:rPr>
            </w:pPr>
          </w:p>
          <w:p w14:paraId="2F003AE4" w14:textId="36E002E3" w:rsidR="005122B3" w:rsidRPr="00865CC0" w:rsidRDefault="005122B3" w:rsidP="00865CC0">
            <w:pPr>
              <w:rPr>
                <w:sz w:val="24"/>
                <w:szCs w:val="32"/>
              </w:rPr>
            </w:pPr>
          </w:p>
          <w:p w14:paraId="4ADB91EF" w14:textId="77777777" w:rsidR="005122B3" w:rsidRPr="00865CC0" w:rsidRDefault="005122B3" w:rsidP="00865CC0">
            <w:pPr>
              <w:rPr>
                <w:sz w:val="24"/>
                <w:szCs w:val="32"/>
              </w:rPr>
            </w:pPr>
          </w:p>
          <w:p w14:paraId="3117101E" w14:textId="77777777" w:rsidR="00036450" w:rsidRPr="00865CC0" w:rsidRDefault="00D04F59" w:rsidP="00865CC0">
            <w:pPr>
              <w:pStyle w:val="Heading2"/>
              <w:rPr>
                <w:sz w:val="32"/>
                <w:szCs w:val="36"/>
              </w:rPr>
            </w:pPr>
            <w:r w:rsidRPr="00865CC0">
              <w:rPr>
                <w:sz w:val="32"/>
                <w:szCs w:val="36"/>
              </w:rPr>
              <w:t>SKILLS</w:t>
            </w:r>
          </w:p>
          <w:p w14:paraId="00EBB446" w14:textId="77777777" w:rsidR="00D04F59" w:rsidRPr="00865CC0" w:rsidRDefault="00D04F59" w:rsidP="00865CC0">
            <w:pPr>
              <w:rPr>
                <w:sz w:val="24"/>
                <w:szCs w:val="32"/>
              </w:rPr>
            </w:pPr>
            <w:r w:rsidRPr="00865CC0">
              <w:rPr>
                <w:sz w:val="24"/>
                <w:szCs w:val="32"/>
              </w:rPr>
              <w:t>Analytical skills</w:t>
            </w:r>
          </w:p>
          <w:p w14:paraId="1C787280" w14:textId="77777777" w:rsidR="00D04F59" w:rsidRPr="00865CC0" w:rsidRDefault="00D04F59" w:rsidP="00865CC0">
            <w:pPr>
              <w:rPr>
                <w:sz w:val="24"/>
                <w:szCs w:val="32"/>
              </w:rPr>
            </w:pPr>
            <w:r w:rsidRPr="00865CC0">
              <w:rPr>
                <w:sz w:val="24"/>
                <w:szCs w:val="32"/>
              </w:rPr>
              <w:t>Data analysis</w:t>
            </w:r>
          </w:p>
          <w:p w14:paraId="0267AE38" w14:textId="77777777" w:rsidR="00D04F59" w:rsidRPr="00865CC0" w:rsidRDefault="00D04F59" w:rsidP="00865CC0">
            <w:pPr>
              <w:rPr>
                <w:sz w:val="24"/>
                <w:szCs w:val="32"/>
              </w:rPr>
            </w:pPr>
            <w:r w:rsidRPr="00865CC0">
              <w:rPr>
                <w:sz w:val="24"/>
                <w:szCs w:val="32"/>
              </w:rPr>
              <w:t>Warehousing</w:t>
            </w:r>
          </w:p>
          <w:p w14:paraId="7DC2C5B2" w14:textId="77777777" w:rsidR="00D04F59" w:rsidRPr="00865CC0" w:rsidRDefault="00D04F59" w:rsidP="00865CC0">
            <w:pPr>
              <w:rPr>
                <w:sz w:val="24"/>
                <w:szCs w:val="32"/>
              </w:rPr>
            </w:pPr>
            <w:r w:rsidRPr="00865CC0">
              <w:rPr>
                <w:sz w:val="24"/>
                <w:szCs w:val="32"/>
              </w:rPr>
              <w:t>Problem solving</w:t>
            </w:r>
          </w:p>
          <w:p w14:paraId="04C8A1B9" w14:textId="77777777" w:rsidR="00D04F59" w:rsidRPr="00865CC0" w:rsidRDefault="00D04F59" w:rsidP="00865CC0">
            <w:pPr>
              <w:rPr>
                <w:sz w:val="24"/>
                <w:szCs w:val="32"/>
              </w:rPr>
            </w:pPr>
            <w:r w:rsidRPr="00865CC0">
              <w:rPr>
                <w:sz w:val="24"/>
                <w:szCs w:val="32"/>
              </w:rPr>
              <w:t>Project management</w:t>
            </w:r>
          </w:p>
          <w:p w14:paraId="127B5D8A" w14:textId="77777777" w:rsidR="00D04F59" w:rsidRPr="00865CC0" w:rsidRDefault="00D04F59" w:rsidP="00865CC0">
            <w:pPr>
              <w:rPr>
                <w:sz w:val="24"/>
                <w:szCs w:val="32"/>
              </w:rPr>
            </w:pPr>
            <w:r w:rsidRPr="00865CC0">
              <w:rPr>
                <w:sz w:val="24"/>
                <w:szCs w:val="32"/>
              </w:rPr>
              <w:t>Communication skills</w:t>
            </w:r>
          </w:p>
          <w:p w14:paraId="3523CC82" w14:textId="77777777" w:rsidR="00D04F59" w:rsidRDefault="00D04F59" w:rsidP="00865CC0">
            <w:pPr>
              <w:rPr>
                <w:sz w:val="24"/>
                <w:szCs w:val="32"/>
              </w:rPr>
            </w:pPr>
            <w:r w:rsidRPr="00865CC0">
              <w:rPr>
                <w:sz w:val="24"/>
                <w:szCs w:val="32"/>
              </w:rPr>
              <w:lastRenderedPageBreak/>
              <w:t>Leadership</w:t>
            </w:r>
          </w:p>
          <w:p w14:paraId="1CA7D069" w14:textId="77777777" w:rsidR="00865CC0" w:rsidRDefault="00865CC0" w:rsidP="00865CC0">
            <w:pPr>
              <w:rPr>
                <w:sz w:val="24"/>
                <w:szCs w:val="32"/>
              </w:rPr>
            </w:pPr>
          </w:p>
          <w:p w14:paraId="44C34037" w14:textId="77777777" w:rsidR="00865CC0" w:rsidRDefault="00865CC0" w:rsidP="00865CC0">
            <w:pPr>
              <w:rPr>
                <w:sz w:val="24"/>
                <w:szCs w:val="32"/>
              </w:rPr>
            </w:pPr>
          </w:p>
          <w:p w14:paraId="45DB42C2" w14:textId="77777777" w:rsidR="00865CC0" w:rsidRDefault="00865CC0" w:rsidP="00865CC0">
            <w:pPr>
              <w:rPr>
                <w:b/>
                <w:bCs/>
                <w:sz w:val="28"/>
                <w:szCs w:val="36"/>
              </w:rPr>
            </w:pPr>
            <w:r w:rsidRPr="00865CC0">
              <w:rPr>
                <w:b/>
                <w:bCs/>
                <w:sz w:val="28"/>
                <w:szCs w:val="36"/>
              </w:rPr>
              <w:t>CAREER GOAL</w:t>
            </w:r>
          </w:p>
          <w:p w14:paraId="163E0BA8" w14:textId="311B03A4" w:rsidR="00865CC0" w:rsidRPr="00865CC0" w:rsidRDefault="00865CC0" w:rsidP="00865CC0">
            <w:r>
              <w:rPr>
                <w:sz w:val="28"/>
                <w:szCs w:val="36"/>
              </w:rPr>
              <w:t>My goal is to gain exposure in the business world and understanding how technological advancements have benefited the business sector and push it to success for example like your company.</w:t>
            </w:r>
          </w:p>
        </w:tc>
      </w:tr>
    </w:tbl>
    <w:p w14:paraId="1076F5B9" w14:textId="2B204F4D" w:rsidR="0043117B" w:rsidRDefault="00E53C77" w:rsidP="000C45FF">
      <w:pPr>
        <w:tabs>
          <w:tab w:val="left" w:pos="990"/>
        </w:tabs>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B70F7" w14:textId="77777777" w:rsidR="00E53C77" w:rsidRDefault="00E53C77" w:rsidP="000C45FF">
      <w:r>
        <w:separator/>
      </w:r>
    </w:p>
  </w:endnote>
  <w:endnote w:type="continuationSeparator" w:id="0">
    <w:p w14:paraId="318843D3" w14:textId="77777777" w:rsidR="00E53C77" w:rsidRDefault="00E53C7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DAB06" w14:textId="77777777" w:rsidR="00E53C77" w:rsidRDefault="00E53C77" w:rsidP="000C45FF">
      <w:r>
        <w:separator/>
      </w:r>
    </w:p>
  </w:footnote>
  <w:footnote w:type="continuationSeparator" w:id="0">
    <w:p w14:paraId="26AC5EA2" w14:textId="77777777" w:rsidR="00E53C77" w:rsidRDefault="00E53C7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C376" w14:textId="77777777" w:rsidR="000C45FF" w:rsidRDefault="000C45FF">
    <w:pPr>
      <w:pStyle w:val="Header"/>
    </w:pPr>
    <w:r>
      <w:rPr>
        <w:noProof/>
      </w:rPr>
      <w:drawing>
        <wp:anchor distT="0" distB="0" distL="114300" distR="114300" simplePos="0" relativeHeight="251658240" behindDoc="1" locked="0" layoutInCell="1" allowOverlap="1" wp14:anchorId="2F487CDE" wp14:editId="0AEB0D7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400C"/>
    <w:multiLevelType w:val="hybridMultilevel"/>
    <w:tmpl w:val="A4D073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E136A66"/>
    <w:multiLevelType w:val="hybridMultilevel"/>
    <w:tmpl w:val="259671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0D713E9"/>
    <w:multiLevelType w:val="hybridMultilevel"/>
    <w:tmpl w:val="FFFAC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5FB1EDE"/>
    <w:multiLevelType w:val="hybridMultilevel"/>
    <w:tmpl w:val="AF665E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12E4E1C"/>
    <w:multiLevelType w:val="hybridMultilevel"/>
    <w:tmpl w:val="7778D7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2C27FE4"/>
    <w:multiLevelType w:val="hybridMultilevel"/>
    <w:tmpl w:val="5C2423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A2"/>
    <w:rsid w:val="00036450"/>
    <w:rsid w:val="00094499"/>
    <w:rsid w:val="000B5BDD"/>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3E08A2"/>
    <w:rsid w:val="004071FC"/>
    <w:rsid w:val="00445947"/>
    <w:rsid w:val="004813B3"/>
    <w:rsid w:val="00496591"/>
    <w:rsid w:val="004C63E4"/>
    <w:rsid w:val="004D3011"/>
    <w:rsid w:val="005122B3"/>
    <w:rsid w:val="005262AC"/>
    <w:rsid w:val="005E39D5"/>
    <w:rsid w:val="00600670"/>
    <w:rsid w:val="00610CEC"/>
    <w:rsid w:val="0062123A"/>
    <w:rsid w:val="00646E75"/>
    <w:rsid w:val="006771D0"/>
    <w:rsid w:val="00715FCB"/>
    <w:rsid w:val="00743101"/>
    <w:rsid w:val="00764C9F"/>
    <w:rsid w:val="007775E1"/>
    <w:rsid w:val="007867A0"/>
    <w:rsid w:val="007927F5"/>
    <w:rsid w:val="007C5051"/>
    <w:rsid w:val="00802CA0"/>
    <w:rsid w:val="00832CDD"/>
    <w:rsid w:val="00865CC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04F59"/>
    <w:rsid w:val="00D2522B"/>
    <w:rsid w:val="00D422DE"/>
    <w:rsid w:val="00D5459D"/>
    <w:rsid w:val="00DA1F4D"/>
    <w:rsid w:val="00DD172A"/>
    <w:rsid w:val="00E25A26"/>
    <w:rsid w:val="00E4381A"/>
    <w:rsid w:val="00E53C77"/>
    <w:rsid w:val="00E55D74"/>
    <w:rsid w:val="00F41607"/>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81E5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F41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ckikaniniharaka2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thu\AppData\Local\Microsoft\Office\16.0\DTS\en-US%7b5BB6BCF9-FD42-48F6-BED8-25E676A7E6C0%7d\%7bCE7CC947-C55F-4C95-882F-A7B486F23651%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B278F2F9E14AA0A45E33CB5EBF2C57"/>
        <w:category>
          <w:name w:val="General"/>
          <w:gallery w:val="placeholder"/>
        </w:category>
        <w:types>
          <w:type w:val="bbPlcHdr"/>
        </w:types>
        <w:behaviors>
          <w:behavior w:val="content"/>
        </w:behaviors>
        <w:guid w:val="{2F6DC56E-C0FA-4BC8-9B36-E45FC661C917}"/>
      </w:docPartPr>
      <w:docPartBody>
        <w:p w:rsidR="00000000" w:rsidRDefault="009E0B4C">
          <w:pPr>
            <w:pStyle w:val="38B278F2F9E14AA0A45E33CB5EBF2C57"/>
          </w:pPr>
          <w:r w:rsidRPr="00CB0055">
            <w:t>Contact</w:t>
          </w:r>
        </w:p>
      </w:docPartBody>
    </w:docPart>
    <w:docPart>
      <w:docPartPr>
        <w:name w:val="5B03DEAECEF24632B5B396BB69FD0EAE"/>
        <w:category>
          <w:name w:val="General"/>
          <w:gallery w:val="placeholder"/>
        </w:category>
        <w:types>
          <w:type w:val="bbPlcHdr"/>
        </w:types>
        <w:behaviors>
          <w:behavior w:val="content"/>
        </w:behaviors>
        <w:guid w:val="{8B7D8B90-4BFD-48B8-A948-BCB85A8E38A0}"/>
      </w:docPartPr>
      <w:docPartBody>
        <w:p w:rsidR="00000000" w:rsidRDefault="009E0B4C">
          <w:pPr>
            <w:pStyle w:val="5B03DEAECEF24632B5B396BB69FD0EAE"/>
          </w:pPr>
          <w:r w:rsidRPr="004D3011">
            <w:t>PHONE:</w:t>
          </w:r>
        </w:p>
      </w:docPartBody>
    </w:docPart>
    <w:docPart>
      <w:docPartPr>
        <w:name w:val="C6B5E3B9E1A64673A6EFAE96D2AFAB9D"/>
        <w:category>
          <w:name w:val="General"/>
          <w:gallery w:val="placeholder"/>
        </w:category>
        <w:types>
          <w:type w:val="bbPlcHdr"/>
        </w:types>
        <w:behaviors>
          <w:behavior w:val="content"/>
        </w:behaviors>
        <w:guid w:val="{6F53ECBE-4037-4783-A678-7EBE9298BC1B}"/>
      </w:docPartPr>
      <w:docPartBody>
        <w:p w:rsidR="00000000" w:rsidRDefault="009E0B4C">
          <w:pPr>
            <w:pStyle w:val="C6B5E3B9E1A64673A6EFAE96D2AFAB9D"/>
          </w:pPr>
          <w:r w:rsidRPr="004D3011">
            <w:t>EMAIL:</w:t>
          </w:r>
        </w:p>
      </w:docPartBody>
    </w:docPart>
    <w:docPart>
      <w:docPartPr>
        <w:name w:val="D6740576544146A4988C15B09184031A"/>
        <w:category>
          <w:name w:val="General"/>
          <w:gallery w:val="placeholder"/>
        </w:category>
        <w:types>
          <w:type w:val="bbPlcHdr"/>
        </w:types>
        <w:behaviors>
          <w:behavior w:val="content"/>
        </w:behaviors>
        <w:guid w:val="{3CB2B388-EC72-485C-B9EF-943F3DDC2543}"/>
      </w:docPartPr>
      <w:docPartBody>
        <w:p w:rsidR="00000000" w:rsidRDefault="009E0B4C">
          <w:pPr>
            <w:pStyle w:val="D6740576544146A4988C15B09184031A"/>
          </w:pPr>
          <w:r w:rsidRPr="00CB0055">
            <w:t>Hobbies</w:t>
          </w:r>
        </w:p>
      </w:docPartBody>
    </w:docPart>
    <w:docPart>
      <w:docPartPr>
        <w:name w:val="3C95B570A7684D028AB6D7465EFAAAAC"/>
        <w:category>
          <w:name w:val="General"/>
          <w:gallery w:val="placeholder"/>
        </w:category>
        <w:types>
          <w:type w:val="bbPlcHdr"/>
        </w:types>
        <w:behaviors>
          <w:behavior w:val="content"/>
        </w:behaviors>
        <w:guid w:val="{56FE0A49-4360-4036-A0B6-DE3BC8EDE0F4}"/>
      </w:docPartPr>
      <w:docPartBody>
        <w:p w:rsidR="00000000" w:rsidRDefault="009E0B4C">
          <w:pPr>
            <w:pStyle w:val="3C95B570A7684D028AB6D7465EFAAAAC"/>
          </w:pPr>
          <w:r w:rsidRPr="00036450">
            <w:t>EDUCATION</w:t>
          </w:r>
        </w:p>
      </w:docPartBody>
    </w:docPart>
    <w:docPart>
      <w:docPartPr>
        <w:name w:val="525CBCE9BC9C4970B36EB8B7C7934831"/>
        <w:category>
          <w:name w:val="General"/>
          <w:gallery w:val="placeholder"/>
        </w:category>
        <w:types>
          <w:type w:val="bbPlcHdr"/>
        </w:types>
        <w:behaviors>
          <w:behavior w:val="content"/>
        </w:behaviors>
        <w:guid w:val="{AC688CE4-9FE2-43EA-81EB-A9D17515C549}"/>
      </w:docPartPr>
      <w:docPartBody>
        <w:p w:rsidR="00000000" w:rsidRDefault="009E0B4C">
          <w:pPr>
            <w:pStyle w:val="525CBCE9BC9C4970B36EB8B7C7934831"/>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4C"/>
    <w:rsid w:val="009E0B4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BDFC4A094148BB8D31056F88A333B2">
    <w:name w:val="32BDFC4A094148BB8D31056F88A333B2"/>
  </w:style>
  <w:style w:type="paragraph" w:customStyle="1" w:styleId="9FD98F90B9AF4F8E82511240C1283B18">
    <w:name w:val="9FD98F90B9AF4F8E82511240C1283B18"/>
  </w:style>
  <w:style w:type="paragraph" w:customStyle="1" w:styleId="9190D9EFBB58491EBC9BDBDA2E3C2400">
    <w:name w:val="9190D9EFBB58491EBC9BDBDA2E3C2400"/>
  </w:style>
  <w:style w:type="paragraph" w:customStyle="1" w:styleId="D31925D2B8394ED0899FD4595BF605BC">
    <w:name w:val="D31925D2B8394ED0899FD4595BF605BC"/>
  </w:style>
  <w:style w:type="paragraph" w:customStyle="1" w:styleId="38B278F2F9E14AA0A45E33CB5EBF2C57">
    <w:name w:val="38B278F2F9E14AA0A45E33CB5EBF2C57"/>
  </w:style>
  <w:style w:type="paragraph" w:customStyle="1" w:styleId="5B03DEAECEF24632B5B396BB69FD0EAE">
    <w:name w:val="5B03DEAECEF24632B5B396BB69FD0EAE"/>
  </w:style>
  <w:style w:type="paragraph" w:customStyle="1" w:styleId="2C7BF7EA7BCD42CC893D93BBAB62BEC3">
    <w:name w:val="2C7BF7EA7BCD42CC893D93BBAB62BEC3"/>
  </w:style>
  <w:style w:type="paragraph" w:customStyle="1" w:styleId="62F442FB4B7146C4A196502A05AB5B25">
    <w:name w:val="62F442FB4B7146C4A196502A05AB5B25"/>
  </w:style>
  <w:style w:type="paragraph" w:customStyle="1" w:styleId="A75179BFD2D04BA7991D70D78D46C858">
    <w:name w:val="A75179BFD2D04BA7991D70D78D46C858"/>
  </w:style>
  <w:style w:type="paragraph" w:customStyle="1" w:styleId="C6B5E3B9E1A64673A6EFAE96D2AFAB9D">
    <w:name w:val="C6B5E3B9E1A64673A6EFAE96D2AFAB9D"/>
  </w:style>
  <w:style w:type="character" w:styleId="Hyperlink">
    <w:name w:val="Hyperlink"/>
    <w:basedOn w:val="DefaultParagraphFont"/>
    <w:uiPriority w:val="99"/>
    <w:unhideWhenUsed/>
    <w:rPr>
      <w:color w:val="C45911" w:themeColor="accent2" w:themeShade="BF"/>
      <w:u w:val="single"/>
    </w:rPr>
  </w:style>
  <w:style w:type="paragraph" w:customStyle="1" w:styleId="029B2FC4EC3F48B0B84CB282176AF8B1">
    <w:name w:val="029B2FC4EC3F48B0B84CB282176AF8B1"/>
  </w:style>
  <w:style w:type="paragraph" w:customStyle="1" w:styleId="D6740576544146A4988C15B09184031A">
    <w:name w:val="D6740576544146A4988C15B09184031A"/>
  </w:style>
  <w:style w:type="paragraph" w:customStyle="1" w:styleId="4B1518070EC84DB2B1F77B368BDEDA02">
    <w:name w:val="4B1518070EC84DB2B1F77B368BDEDA02"/>
  </w:style>
  <w:style w:type="paragraph" w:customStyle="1" w:styleId="A9D29513E40D4F36A8D8806783919EAA">
    <w:name w:val="A9D29513E40D4F36A8D8806783919EAA"/>
  </w:style>
  <w:style w:type="paragraph" w:customStyle="1" w:styleId="28A3460A6D1B485B969B08B5102A55D2">
    <w:name w:val="28A3460A6D1B485B969B08B5102A55D2"/>
  </w:style>
  <w:style w:type="paragraph" w:customStyle="1" w:styleId="867656C14BA845D6B8092045D5A1B603">
    <w:name w:val="867656C14BA845D6B8092045D5A1B603"/>
  </w:style>
  <w:style w:type="paragraph" w:customStyle="1" w:styleId="3C95B570A7684D028AB6D7465EFAAAAC">
    <w:name w:val="3C95B570A7684D028AB6D7465EFAAAAC"/>
  </w:style>
  <w:style w:type="paragraph" w:customStyle="1" w:styleId="1DEE29DB82EE4CEE979EFFAD0E860864">
    <w:name w:val="1DEE29DB82EE4CEE979EFFAD0E860864"/>
  </w:style>
  <w:style w:type="paragraph" w:customStyle="1" w:styleId="304DF26AED8F4E7D83C47DABC597A11A">
    <w:name w:val="304DF26AED8F4E7D83C47DABC597A11A"/>
  </w:style>
  <w:style w:type="paragraph" w:customStyle="1" w:styleId="2E131194EDEB4CC6A84DFA4675475397">
    <w:name w:val="2E131194EDEB4CC6A84DFA4675475397"/>
  </w:style>
  <w:style w:type="paragraph" w:customStyle="1" w:styleId="26CB7118A46C4285A61EEEE839F7502E">
    <w:name w:val="26CB7118A46C4285A61EEEE839F7502E"/>
  </w:style>
  <w:style w:type="paragraph" w:customStyle="1" w:styleId="4D191A7ADF5544E3B48271BC18D03EFF">
    <w:name w:val="4D191A7ADF5544E3B48271BC18D03EFF"/>
  </w:style>
  <w:style w:type="paragraph" w:customStyle="1" w:styleId="C425EEE0A130462D9F8370371AF3422E">
    <w:name w:val="C425EEE0A130462D9F8370371AF3422E"/>
  </w:style>
  <w:style w:type="paragraph" w:customStyle="1" w:styleId="357EE00CD81E46828AF0CB080D5421E0">
    <w:name w:val="357EE00CD81E46828AF0CB080D5421E0"/>
  </w:style>
  <w:style w:type="paragraph" w:customStyle="1" w:styleId="525CBCE9BC9C4970B36EB8B7C7934831">
    <w:name w:val="525CBCE9BC9C4970B36EB8B7C7934831"/>
  </w:style>
  <w:style w:type="paragraph" w:customStyle="1" w:styleId="874E99A5ACC445E0843155006994DC92">
    <w:name w:val="874E99A5ACC445E0843155006994DC92"/>
  </w:style>
  <w:style w:type="paragraph" w:customStyle="1" w:styleId="0F5325A8D2F742C3848926D9CC838609">
    <w:name w:val="0F5325A8D2F742C3848926D9CC838609"/>
  </w:style>
  <w:style w:type="paragraph" w:customStyle="1" w:styleId="843FB32FECC9414D907A4B06C67B86C6">
    <w:name w:val="843FB32FECC9414D907A4B06C67B86C6"/>
  </w:style>
  <w:style w:type="paragraph" w:customStyle="1" w:styleId="C3B2054CA98647478D251D38377CE0D0">
    <w:name w:val="C3B2054CA98647478D251D38377CE0D0"/>
  </w:style>
  <w:style w:type="paragraph" w:customStyle="1" w:styleId="C667D4F2EA104217A0451CE037DC1CE4">
    <w:name w:val="C667D4F2EA104217A0451CE037DC1CE4"/>
  </w:style>
  <w:style w:type="paragraph" w:customStyle="1" w:styleId="99D584AF21844D9198D763D75CA5557F">
    <w:name w:val="99D584AF21844D9198D763D75CA5557F"/>
  </w:style>
  <w:style w:type="paragraph" w:customStyle="1" w:styleId="DF26E52F77BF424BBB83CDBD85B9A584">
    <w:name w:val="DF26E52F77BF424BBB83CDBD85B9A584"/>
  </w:style>
  <w:style w:type="paragraph" w:customStyle="1" w:styleId="6D00ABBE8C46485680CCDEF1CF1139DC">
    <w:name w:val="6D00ABBE8C46485680CCDEF1CF1139DC"/>
  </w:style>
  <w:style w:type="paragraph" w:customStyle="1" w:styleId="B3DF147D164243D0AFF31EBACDA6B2A1">
    <w:name w:val="B3DF147D164243D0AFF31EBACDA6B2A1"/>
  </w:style>
  <w:style w:type="paragraph" w:customStyle="1" w:styleId="5F4F1DF3419A4A6882A0508AC2598E70">
    <w:name w:val="5F4F1DF3419A4A6882A0508AC2598E70"/>
  </w:style>
  <w:style w:type="paragraph" w:customStyle="1" w:styleId="F8295EF3B9AA4731B204CA9F5309E8A9">
    <w:name w:val="F8295EF3B9AA4731B204CA9F5309E8A9"/>
  </w:style>
  <w:style w:type="paragraph" w:customStyle="1" w:styleId="15C4C9F1A28747AF97575487CF2BD622">
    <w:name w:val="15C4C9F1A28747AF97575487CF2BD622"/>
  </w:style>
  <w:style w:type="paragraph" w:customStyle="1" w:styleId="2CF9265D68A844489AA1786D9DA1F546">
    <w:name w:val="2CF9265D68A844489AA1786D9DA1F546"/>
  </w:style>
  <w:style w:type="paragraph" w:customStyle="1" w:styleId="98B9C6C1896E4B88B961EBF0BE1458E7">
    <w:name w:val="98B9C6C1896E4B88B961EBF0BE1458E7"/>
  </w:style>
  <w:style w:type="paragraph" w:customStyle="1" w:styleId="A25CAD44FA8A4AD7B7318258E072583C">
    <w:name w:val="A25CAD44FA8A4AD7B7318258E072583C"/>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A1D1D803904E48E8947082B9DDB946DB">
    <w:name w:val="A1D1D803904E48E8947082B9DDB946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{CE7CC947-C55F-4C95-882F-A7B486F23651}tf00546271_win32</Template>
  <TotalTime>0</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2024-11-15T12:06:00Z</dcterms:created>
  <dcterms:modified xsi:type="dcterms:W3CDTF">2024-11-19T05:53:00Z</dcterms:modified>
</cp:coreProperties>
</file>